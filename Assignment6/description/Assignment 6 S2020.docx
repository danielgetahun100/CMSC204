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" filled="f" stroked="f"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1007352C" w:rsidR="00384765" w:rsidRPr="00981678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  <w:r w:rsidR="009E48E8">
        <w:t xml:space="preserve"> Upload the initial files and your working files to the repository in GitHub you created in Lab 1, in a directory named Assignment6.</w:t>
      </w:r>
      <w:r w:rsidR="005249CF">
        <w:t xml:space="preserve"> 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>ods (constructors, getters/setters, toString,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vertices</w:t>
      </w:r>
      <w:r w:rsidR="00871A15">
        <w:t>(Town endpoints)</w:t>
      </w:r>
      <w:r w:rsidR="00FD50AC">
        <w:t>, the distance between vertices, and a name,</w:t>
      </w:r>
      <w:r w:rsidR="0050035D">
        <w:t xml:space="preserve"> and the traditional methods (constructors, getters/setters, toString, etc.), and a compareTo,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lastRenderedPageBreak/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>, implements Graph</w:t>
      </w:r>
      <w:r>
        <w:rPr>
          <w:b/>
          <w:sz w:val="24"/>
        </w:rPr>
        <w:t>Interface</w:t>
      </w:r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>class that implements the Graph</w:t>
      </w:r>
      <w:r w:rsidR="002E6E3D">
        <w:t xml:space="preserve">Interface given you.  </w:t>
      </w:r>
      <w:r w:rsidR="00FD50AC">
        <w:t xml:space="preserve">For </w:t>
      </w:r>
      <w:r w:rsidR="00FA7C3A">
        <w:t>Graph&lt;V,E&gt;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r w:rsidR="009E48E8">
        <w:t>Graph</w:t>
      </w:r>
      <w:r w:rsidR="00FD50AC" w:rsidRPr="00FD50AC">
        <w:t xml:space="preserve"> implements GraphInterface&lt;Town,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>method shortestPath,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>Since there is a unique shortest path from every vertex to the source, there is a back-pointer to the previous vertex.  The method shortestPath</w:t>
      </w:r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>calls dijkstraShortestPath</w:t>
      </w:r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>The ShortestPath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r w:rsidR="00871A15">
        <w:t>TownGraphManager</w:t>
      </w:r>
      <w:r>
        <w:t xml:space="preserve"> wi</w:t>
      </w:r>
      <w:r w:rsidR="00670353">
        <w:t xml:space="preserve">ll hold an object of your </w:t>
      </w:r>
      <w:r>
        <w:t xml:space="preserve">Graph. Implement the </w:t>
      </w:r>
      <w:r w:rsidR="00871A15">
        <w:t>TownGraph</w:t>
      </w:r>
      <w:r>
        <w:t>ManagerInterface.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3F2FCDCB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2368F28F" w14:textId="77777777" w:rsidR="006014BF" w:rsidRPr="006A4E11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  <w:lang w:val="fr-FR"/>
        </w:rPr>
      </w:pPr>
      <w:r w:rsidRPr="006A4E11">
        <w:rPr>
          <w:b/>
          <w:color w:val="17365D" w:themeColor="text2" w:themeShade="BF"/>
          <w:sz w:val="28"/>
          <w:szCs w:val="24"/>
          <w:lang w:val="fr-FR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FileNotFoundException – created and thrown when the selected input file 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IOException – created and thrown when user selects an input file that cannot be read (check out the methods of File).</w:t>
      </w:r>
    </w:p>
    <w:p w14:paraId="44F9B54B" w14:textId="71C95622" w:rsidR="00D26D7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Note that these exceptions exist in the Java API.</w:t>
      </w:r>
    </w:p>
    <w:p w14:paraId="65E5EF78" w14:textId="057983BF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a</w:t>
      </w:r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lastRenderedPageBreak/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r w:rsidR="00BE2741">
        <w:t>TownGraph</w:t>
      </w:r>
      <w:r>
        <w:t>Manager</w:t>
      </w:r>
      <w:r w:rsidR="005249CF">
        <w:t>_STUDENT_</w:t>
      </w:r>
      <w:r>
        <w:t xml:space="preserve">Test. Test all the methods of the </w:t>
      </w:r>
      <w:r w:rsidR="00BE2741">
        <w:t>TownGraph</w:t>
      </w:r>
      <w:r>
        <w:t xml:space="preserve">Manager with a different set of data than the </w:t>
      </w:r>
      <w:r w:rsidR="00BE2741">
        <w:t>TownGraph</w:t>
      </w:r>
      <w:r>
        <w:t>ManagerTest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r w:rsidR="009E48E8">
        <w:t>Graph</w:t>
      </w:r>
      <w:r w:rsidR="005249CF">
        <w:t>_STUDENT_</w:t>
      </w:r>
      <w:r>
        <w:t xml:space="preserve">Test. Test all the methods of the </w:t>
      </w:r>
      <w:r w:rsidR="009E48E8">
        <w:t>Graph</w:t>
      </w:r>
      <w:r>
        <w:t xml:space="preserve"> with a different set of data than the </w:t>
      </w:r>
      <w:r w:rsidR="009E48E8">
        <w:t>Graph</w:t>
      </w:r>
      <w:r>
        <w:t>Test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>Create a Junit Test – Road</w:t>
      </w:r>
      <w:r w:rsidR="005249CF">
        <w:t>_STUDENT_</w:t>
      </w:r>
      <w:r>
        <w:t>Test. Test all the methods of your Road class.</w:t>
      </w:r>
    </w:p>
    <w:p w14:paraId="4C171A70" w14:textId="342B894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>Create a Junit test – Town</w:t>
      </w:r>
      <w:r w:rsidR="005249CF">
        <w:t>_STUDENT_</w:t>
      </w:r>
      <w:r>
        <w:t>Test</w:t>
      </w:r>
      <w:r w:rsidR="005249CF">
        <w:t>.</w:t>
      </w:r>
      <w:r>
        <w:t xml:space="preserve">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>
        <w:t>road-name,miles;town-name;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>The GUI will have four sections: an Add Town section, an Add Road section, a Find Connection section, and an administration section.  There will be four ComboBoxes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2A1F766C" w:rsidR="008730A1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>The user may add a new Town by typing its name in the textfield.  If the textfield is blank when the Add Town button is selected, the GUI should show an error message.  When a new Town is added, the TownGraphManager will add it to the graph, and the Town’s name will be added to the four ComboBoxes.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bookmarkStart w:id="0" w:name="_GoBack"/>
      <w:bookmarkEnd w:id="0"/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>To add a road, a town must be selected from each of the two ComboBoxes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r>
        <w:t>ComboBox</w:t>
      </w:r>
      <w:r w:rsidR="007513C7">
        <w:t>es</w:t>
      </w:r>
      <w:r w:rsidR="00871A15">
        <w:t xml:space="preserve"> </w:t>
      </w:r>
      <w:r>
        <w:t xml:space="preserve"> (in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ComboBoxes.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TownGraphManager’s shortestPath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>
        <w:t>road-name</w:t>
      </w:r>
      <w:r w:rsidRPr="00BB5215">
        <w:rPr>
          <w:b/>
        </w:rPr>
        <w:t>,</w:t>
      </w:r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9BE514A" w14:textId="0011C981" w:rsidR="00F25DB2" w:rsidRPr="00F25DB2" w:rsidRDefault="00F25DB2" w:rsidP="00F25DB2">
      <w:pPr>
        <w:rPr>
          <w:b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35413770" w14:textId="77777777" w:rsidR="00F25DB2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21F88178" w14:textId="77777777" w:rsidR="00F25DB2" w:rsidRPr="00C31293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558B9625" w14:textId="77777777" w:rsidR="00F25DB2" w:rsidRPr="00720168" w:rsidRDefault="00F25DB2" w:rsidP="00F25DB2">
      <w:pPr>
        <w:numPr>
          <w:ilvl w:val="0"/>
          <w:numId w:val="16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670BFED1" w14:textId="77777777" w:rsidR="00F25DB2" w:rsidRPr="00720168" w:rsidRDefault="00F25DB2" w:rsidP="00F25DB2">
      <w:pPr>
        <w:numPr>
          <w:ilvl w:val="0"/>
          <w:numId w:val="17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523B7356" w14:textId="77777777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DC49B29" w14:textId="77777777" w:rsidR="00F25DB2" w:rsidRPr="00CF77EE" w:rsidRDefault="00F25DB2" w:rsidP="00F25DB2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0A814379" w14:textId="77777777" w:rsidR="00F25DB2" w:rsidRPr="00CF77EE" w:rsidRDefault="00F25DB2" w:rsidP="00F25DB2">
      <w:pPr>
        <w:numPr>
          <w:ilvl w:val="0"/>
          <w:numId w:val="18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1C0628B0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3353B677" w14:textId="52246498" w:rsidR="00F25DB2" w:rsidRPr="005249CF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25DB2" w:rsidRPr="00CF77EE">
        <w:rPr>
          <w:color w:val="000000"/>
          <w:bdr w:val="none" w:sz="0" w:space="0" w:color="auto" w:frame="1"/>
        </w:rPr>
        <w:t>UML Diagram - latest version (Word or jpg document)</w:t>
      </w:r>
    </w:p>
    <w:p w14:paraId="5933F641" w14:textId="73734C33" w:rsidR="005249CF" w:rsidRPr="00CF77EE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GitHub repository with final set of files.</w:t>
      </w:r>
    </w:p>
    <w:p w14:paraId="2D8BB47F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- Javadoc</w:t>
      </w:r>
    </w:p>
    <w:p w14:paraId="639827A1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5F352DDE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162D8A72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6C25075C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63984D5B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4DC7C7D" w14:textId="77777777" w:rsidR="00F25DB2" w:rsidRPr="00CF77EE" w:rsidRDefault="00F25DB2" w:rsidP="00F25DB2">
      <w:pPr>
        <w:ind w:left="1080"/>
        <w:rPr>
          <w:color w:val="000000"/>
        </w:rPr>
      </w:pPr>
    </w:p>
    <w:p w14:paraId="79A0BED8" w14:textId="77777777" w:rsidR="00F25DB2" w:rsidRPr="00CF77EE" w:rsidRDefault="00F25DB2" w:rsidP="00F25DB2">
      <w:pPr>
        <w:numPr>
          <w:ilvl w:val="0"/>
          <w:numId w:val="19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26C652D7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2164CB03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32CD01D1" w14:textId="77777777" w:rsidR="00F25DB2" w:rsidRPr="00CF77EE" w:rsidRDefault="00F25DB2" w:rsidP="00F25DB2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0E2ADD"/>
    <w:rsid w:val="00117BD1"/>
    <w:rsid w:val="00137D8E"/>
    <w:rsid w:val="001773C6"/>
    <w:rsid w:val="001D6FD6"/>
    <w:rsid w:val="001E5583"/>
    <w:rsid w:val="00242F15"/>
    <w:rsid w:val="00244E13"/>
    <w:rsid w:val="00272064"/>
    <w:rsid w:val="002801D7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B5D74"/>
    <w:rsid w:val="003D7D48"/>
    <w:rsid w:val="003F4DE4"/>
    <w:rsid w:val="003F60C8"/>
    <w:rsid w:val="00431760"/>
    <w:rsid w:val="00482FE1"/>
    <w:rsid w:val="004B0AD1"/>
    <w:rsid w:val="004C0123"/>
    <w:rsid w:val="004C1376"/>
    <w:rsid w:val="004C2876"/>
    <w:rsid w:val="004E4B6E"/>
    <w:rsid w:val="0050035D"/>
    <w:rsid w:val="00512738"/>
    <w:rsid w:val="005249CF"/>
    <w:rsid w:val="006014BF"/>
    <w:rsid w:val="00612033"/>
    <w:rsid w:val="00645DF7"/>
    <w:rsid w:val="006540A7"/>
    <w:rsid w:val="00670353"/>
    <w:rsid w:val="006712D2"/>
    <w:rsid w:val="006A4E11"/>
    <w:rsid w:val="006B4C1F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152B6"/>
    <w:rsid w:val="0096217B"/>
    <w:rsid w:val="00981678"/>
    <w:rsid w:val="009E48E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A533E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12603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Stephanie Umutoni</cp:lastModifiedBy>
  <cp:revision>14</cp:revision>
  <dcterms:created xsi:type="dcterms:W3CDTF">2020-01-02T18:54:00Z</dcterms:created>
  <dcterms:modified xsi:type="dcterms:W3CDTF">2020-11-27T19:58:00Z</dcterms:modified>
</cp:coreProperties>
</file>